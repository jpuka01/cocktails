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6E4AA26D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B4B62">
        <w:rPr>
          <w:rStyle w:val="Heading1Char"/>
          <w:b/>
          <w:bCs/>
          <w:sz w:val="30"/>
          <w:szCs w:val="30"/>
        </w:rPr>
        <w:t>S</w:t>
      </w:r>
      <w:r w:rsidR="00CD4E8A" w:rsidRPr="0068088A">
        <w:rPr>
          <w:rStyle w:val="Heading1Char"/>
          <w:b/>
          <w:bCs/>
          <w:sz w:val="30"/>
          <w:szCs w:val="30"/>
        </w:rPr>
        <w:t xml:space="preserve"> 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>Assignment</w:t>
      </w:r>
      <w:r w:rsidR="002562CF">
        <w:rPr>
          <w:rStyle w:val="Strong"/>
          <w:color w:val="1089D4"/>
        </w:rPr>
        <w:t xml:space="preserve">: </w:t>
      </w:r>
      <w:r w:rsidR="00BA10F1">
        <w:rPr>
          <w:rStyle w:val="Strong"/>
          <w:color w:val="1089D4"/>
        </w:rPr>
        <w:t>API Fun</w:t>
      </w:r>
    </w:p>
    <w:p w14:paraId="69193873" w14:textId="013A2831" w:rsidR="004F76F3" w:rsidRPr="00BA4368" w:rsidRDefault="00F7578B" w:rsidP="004F76F3">
      <w:pPr>
        <w:pStyle w:val="Heading2"/>
      </w:pPr>
      <w:r>
        <w:br/>
      </w:r>
      <w:r w:rsidR="00384DD4">
        <w:br/>
      </w:r>
      <w:r w:rsidR="004F76F3" w:rsidRPr="00BA4368">
        <w:t>Objectives</w:t>
      </w:r>
    </w:p>
    <w:p w14:paraId="424CE212" w14:textId="535693A8" w:rsidR="00C33A0A" w:rsidRDefault="00384DD4" w:rsidP="00C33A0A">
      <w:r>
        <w:t xml:space="preserve">Learn how to </w:t>
      </w:r>
      <w:r w:rsidR="0035201D">
        <w:t>decipher an online API and use AJAX to get results</w:t>
      </w:r>
      <w:r w:rsidR="0035201D">
        <w:br/>
      </w:r>
    </w:p>
    <w:p w14:paraId="6637766A" w14:textId="68F56505" w:rsidR="00B212EB" w:rsidRDefault="00B212EB" w:rsidP="004F76F3">
      <w:pPr>
        <w:pStyle w:val="Heading2"/>
      </w:pPr>
      <w:r w:rsidRPr="00BA4368">
        <w:t>Tasks</w:t>
      </w:r>
    </w:p>
    <w:p w14:paraId="2EF6F382" w14:textId="77777777" w:rsidR="004B4B62" w:rsidRDefault="00BC42DA" w:rsidP="00701F5D">
      <w:r>
        <w:t>Your assignment is to explore and use an API.</w:t>
      </w:r>
      <w:r w:rsidR="00701F5D" w:rsidRPr="00701F5D">
        <w:t xml:space="preserve"> </w:t>
      </w:r>
      <w:r w:rsidR="00701F5D">
        <w:t xml:space="preserve">  </w:t>
      </w:r>
    </w:p>
    <w:p w14:paraId="4144E383" w14:textId="0A5C9318" w:rsidR="004B4B62" w:rsidRDefault="009D12C0" w:rsidP="009D12C0">
      <w:r>
        <w:t xml:space="preserve">Part 1:  </w:t>
      </w:r>
      <w:r w:rsidR="008E6042">
        <w:t>U</w:t>
      </w:r>
      <w:r w:rsidR="004B4B62">
        <w:t xml:space="preserve">se postman.com to try out your API.  Add a screen shot to your submission doc so that we know you completed this </w:t>
      </w:r>
      <w:r w:rsidR="00502D5A">
        <w:t>task</w:t>
      </w:r>
      <w:r w:rsidR="004B4B62">
        <w:t>.</w:t>
      </w:r>
    </w:p>
    <w:p w14:paraId="763F5719" w14:textId="6A4B79A1" w:rsidR="00701F5D" w:rsidRDefault="009D12C0" w:rsidP="009D12C0">
      <w:r>
        <w:t xml:space="preserve">Part 2: </w:t>
      </w:r>
      <w:r w:rsidR="00C173E0">
        <w:t>U</w:t>
      </w:r>
      <w:r w:rsidR="004B4B62">
        <w:t>se</w:t>
      </w:r>
      <w:r w:rsidR="00701F5D">
        <w:t xml:space="preserve"> the AJAX data pattern </w:t>
      </w:r>
      <w:r w:rsidR="005343FF">
        <w:t xml:space="preserve">or fetch </w:t>
      </w:r>
      <w:r w:rsidR="00701F5D">
        <w:t>to send a request to the API, retrieve some data and display the data</w:t>
      </w:r>
      <w:r w:rsidR="00F329BA">
        <w:t xml:space="preserve"> in a user-friendly format – </w:t>
      </w:r>
      <w:proofErr w:type="spellStart"/>
      <w:r w:rsidR="00F329BA">
        <w:t>ie</w:t>
      </w:r>
      <w:proofErr w:type="spellEnd"/>
      <w:r w:rsidR="00F329BA">
        <w:t>, you must not merely display raw data.</w:t>
      </w:r>
    </w:p>
    <w:p w14:paraId="72CD29DF" w14:textId="61EDE7A9" w:rsidR="00EB4212" w:rsidRPr="009E51D0" w:rsidRDefault="005343FF" w:rsidP="00701F5D">
      <w:pPr>
        <w:rPr>
          <w:i/>
          <w:iCs/>
        </w:rPr>
      </w:pPr>
      <w:r>
        <w:rPr>
          <w:i/>
          <w:iCs/>
        </w:rPr>
        <w:br/>
      </w:r>
      <w:r w:rsidR="00EB4212" w:rsidRPr="009E51D0">
        <w:rPr>
          <w:i/>
          <w:iCs/>
        </w:rPr>
        <w:t>See the Reading page</w:t>
      </w:r>
      <w:r w:rsidR="00C173E0">
        <w:rPr>
          <w:i/>
          <w:iCs/>
        </w:rPr>
        <w:t xml:space="preserve"> in the module</w:t>
      </w:r>
      <w:r w:rsidR="00EB4212" w:rsidRPr="009E51D0">
        <w:rPr>
          <w:i/>
          <w:iCs/>
        </w:rPr>
        <w:t xml:space="preserve"> for ideas for public API’s</w:t>
      </w:r>
      <w:r w:rsidR="009E51D0" w:rsidRPr="009E51D0">
        <w:rPr>
          <w:i/>
          <w:iCs/>
        </w:rPr>
        <w:t>.</w:t>
      </w:r>
    </w:p>
    <w:p w14:paraId="5F6BDD0E" w14:textId="76FD538A" w:rsidR="00BC42DA" w:rsidRDefault="00BC42DA" w:rsidP="00BC42DA"/>
    <w:p w14:paraId="1B82E0D2" w14:textId="7520F045" w:rsidR="00BC42DA" w:rsidRDefault="00BC42DA" w:rsidP="00BC42DA">
      <w:r w:rsidRPr="0035201D">
        <w:rPr>
          <w:b/>
          <w:bCs/>
        </w:rPr>
        <w:t>Requirements</w:t>
      </w:r>
      <w:r w:rsidR="005467BB">
        <w:rPr>
          <w:b/>
          <w:bCs/>
        </w:rPr>
        <w:t xml:space="preserve"> for the API</w:t>
      </w:r>
      <w:r>
        <w:t>:</w:t>
      </w:r>
    </w:p>
    <w:p w14:paraId="6271A799" w14:textId="77777777" w:rsidR="00BC42DA" w:rsidRDefault="00BC42DA" w:rsidP="0035201D">
      <w:pPr>
        <w:pStyle w:val="ListParagraph"/>
        <w:numPr>
          <w:ilvl w:val="0"/>
          <w:numId w:val="20"/>
        </w:numPr>
      </w:pPr>
      <w:r>
        <w:t>It must be free</w:t>
      </w:r>
    </w:p>
    <w:p w14:paraId="3D3776C4" w14:textId="77777777" w:rsidR="00BC42DA" w:rsidRDefault="00BC42DA" w:rsidP="0035201D">
      <w:pPr>
        <w:pStyle w:val="ListParagraph"/>
        <w:numPr>
          <w:ilvl w:val="0"/>
          <w:numId w:val="20"/>
        </w:numPr>
      </w:pPr>
      <w:r>
        <w:t>It must return the data in JSON format</w:t>
      </w:r>
    </w:p>
    <w:p w14:paraId="13D42369" w14:textId="77777777" w:rsidR="00BC42DA" w:rsidRDefault="00BC42DA" w:rsidP="0035201D">
      <w:pPr>
        <w:pStyle w:val="ListParagraph"/>
        <w:numPr>
          <w:ilvl w:val="0"/>
          <w:numId w:val="20"/>
        </w:numPr>
      </w:pPr>
      <w:r>
        <w:t>It must be accessible with a GET request</w:t>
      </w:r>
    </w:p>
    <w:p w14:paraId="5CC48F45" w14:textId="50E512F6" w:rsidR="0051677A" w:rsidRDefault="0051677A" w:rsidP="0035201D">
      <w:pPr>
        <w:pStyle w:val="ListParagraph"/>
        <w:numPr>
          <w:ilvl w:val="0"/>
          <w:numId w:val="20"/>
        </w:numPr>
      </w:pPr>
      <w:r>
        <w:t>You may NOT use the open weather API</w:t>
      </w:r>
    </w:p>
    <w:p w14:paraId="4C5F1D54" w14:textId="77777777" w:rsidR="00BC42DA" w:rsidRDefault="00BC42DA" w:rsidP="00BC42DA">
      <w:r>
        <w:t xml:space="preserve"> </w:t>
      </w:r>
    </w:p>
    <w:p w14:paraId="18075DA0" w14:textId="4A5A17B9" w:rsidR="00BC42DA" w:rsidRDefault="00BC42DA" w:rsidP="00BC42DA">
      <w:r>
        <w:t xml:space="preserve">Include </w:t>
      </w:r>
      <w:r w:rsidR="009F19A9">
        <w:t xml:space="preserve">the following </w:t>
      </w:r>
      <w:r>
        <w:t xml:space="preserve">content </w:t>
      </w:r>
      <w:r w:rsidRPr="00701F5D">
        <w:rPr>
          <w:b/>
          <w:bCs/>
        </w:rPr>
        <w:t>on the web page</w:t>
      </w:r>
      <w:r>
        <w:t xml:space="preserve"> </w:t>
      </w:r>
      <w:r w:rsidR="009F19A9">
        <w:t>below the API results</w:t>
      </w:r>
      <w:r>
        <w:t>:</w:t>
      </w:r>
    </w:p>
    <w:p w14:paraId="1A593AD3" w14:textId="77777777" w:rsidR="00BC42DA" w:rsidRDefault="00BC42DA" w:rsidP="00384DD4">
      <w:pPr>
        <w:pStyle w:val="ListParagraph"/>
        <w:numPr>
          <w:ilvl w:val="0"/>
          <w:numId w:val="19"/>
        </w:numPr>
      </w:pPr>
      <w:proofErr w:type="gramStart"/>
      <w:r>
        <w:t>describe</w:t>
      </w:r>
      <w:proofErr w:type="gramEnd"/>
      <w:r>
        <w:t xml:space="preserve"> the API you selected and what it does</w:t>
      </w:r>
    </w:p>
    <w:p w14:paraId="6C327E80" w14:textId="77777777" w:rsidR="00BC42DA" w:rsidRDefault="00BC42DA" w:rsidP="00384DD4">
      <w:pPr>
        <w:pStyle w:val="ListParagraph"/>
        <w:numPr>
          <w:ilvl w:val="0"/>
          <w:numId w:val="19"/>
        </w:numPr>
      </w:pPr>
      <w:r>
        <w:t>cite the website where you found it</w:t>
      </w:r>
    </w:p>
    <w:p w14:paraId="682BEA23" w14:textId="113CCA63" w:rsidR="00BC42DA" w:rsidRDefault="00BC42DA" w:rsidP="00384DD4">
      <w:pPr>
        <w:pStyle w:val="ListParagraph"/>
        <w:numPr>
          <w:ilvl w:val="0"/>
          <w:numId w:val="19"/>
        </w:numPr>
      </w:pPr>
      <w:r>
        <w:t xml:space="preserve">describe the </w:t>
      </w:r>
      <w:r w:rsidR="000E32EF">
        <w:t>options</w:t>
      </w:r>
      <w:r w:rsidR="00F47A5E">
        <w:t>/parameters</w:t>
      </w:r>
      <w:r>
        <w:t xml:space="preserve"> you used for the API request</w:t>
      </w:r>
      <w:r w:rsidR="000E32EF">
        <w:t xml:space="preserve"> – i.e., what info did you need to provide</w:t>
      </w:r>
      <w:r w:rsidR="00F329BA">
        <w:t xml:space="preserve"> </w:t>
      </w:r>
      <w:r w:rsidR="00B6442C">
        <w:t>(</w:t>
      </w:r>
      <w:r w:rsidR="00F329BA">
        <w:t>in the query string</w:t>
      </w:r>
      <w:r w:rsidR="00B6442C">
        <w:t>)</w:t>
      </w:r>
      <w:r w:rsidR="000E32EF">
        <w:t xml:space="preserve"> to the API to get your results?</w:t>
      </w:r>
    </w:p>
    <w:p w14:paraId="77C22172" w14:textId="77777777" w:rsidR="00BC42DA" w:rsidRDefault="00BC42DA" w:rsidP="00384DD4">
      <w:pPr>
        <w:pStyle w:val="ListParagraph"/>
        <w:numPr>
          <w:ilvl w:val="0"/>
          <w:numId w:val="19"/>
        </w:numPr>
      </w:pPr>
      <w:r>
        <w:t>give two applications where this API would be helpful.</w:t>
      </w:r>
    </w:p>
    <w:p w14:paraId="620D6139" w14:textId="64144F51" w:rsidR="00C2769B" w:rsidRDefault="00B456AE" w:rsidP="00C222D4">
      <w:pPr>
        <w:pStyle w:val="Heading2"/>
      </w:pPr>
      <w:r>
        <w:br/>
      </w:r>
      <w:r w:rsidR="00C2769B">
        <w:t>Rubric</w:t>
      </w:r>
    </w:p>
    <w:p w14:paraId="525DDAC5" w14:textId="06C1734B" w:rsidR="00C2769B" w:rsidRDefault="000B4CF2" w:rsidP="00C2769B">
      <w:r>
        <w:t>D</w:t>
      </w:r>
      <w:r w:rsidR="00C34CD3">
        <w:t xml:space="preserve">eliverables– </w:t>
      </w:r>
      <w:r w:rsidR="004C2B44">
        <w:t>10</w:t>
      </w:r>
      <w:r w:rsidR="00C34CD3">
        <w:t xml:space="preserve"> points</w:t>
      </w:r>
    </w:p>
    <w:p w14:paraId="6E367B03" w14:textId="6CE8D0E3" w:rsidR="004C2B44" w:rsidRDefault="004C2B44" w:rsidP="00C2769B">
      <w:r>
        <w:t>Screenshot for postman clearly showing the API request and the results</w:t>
      </w:r>
      <w:r w:rsidR="00A14C12">
        <w:t xml:space="preserve"> – 25pts</w:t>
      </w:r>
    </w:p>
    <w:p w14:paraId="1B0F88C6" w14:textId="262F48AA" w:rsidR="00C34CD3" w:rsidRDefault="00B6442C" w:rsidP="00C2769B">
      <w:r>
        <w:t>Read API da</w:t>
      </w:r>
      <w:r w:rsidR="00A14C12">
        <w:t>ta and display on the web page</w:t>
      </w:r>
      <w:r w:rsidR="00E97AB1">
        <w:t xml:space="preserve"> </w:t>
      </w:r>
      <w:r w:rsidR="00A14C12">
        <w:t>alo</w:t>
      </w:r>
      <w:r w:rsidR="00DE475D">
        <w:t xml:space="preserve">ng with requested information </w:t>
      </w:r>
      <w:r w:rsidR="00E97AB1">
        <w:t xml:space="preserve">– </w:t>
      </w:r>
      <w:r w:rsidR="00DE475D">
        <w:t>65</w:t>
      </w:r>
      <w:r w:rsidR="00E97AB1">
        <w:t xml:space="preserve"> point</w:t>
      </w:r>
      <w:r w:rsidR="005A60CF">
        <w:t>s</w:t>
      </w:r>
    </w:p>
    <w:p w14:paraId="667FA76C" w14:textId="77777777" w:rsidR="00EB0AF5" w:rsidRDefault="00EB0AF5" w:rsidP="00C2769B"/>
    <w:p w14:paraId="37D7924C" w14:textId="77777777" w:rsidR="00B456AE" w:rsidRDefault="00B456AE">
      <w:pPr>
        <w:rPr>
          <w:rFonts w:asciiTheme="majorHAnsi" w:eastAsiaTheme="majorEastAsia" w:hAnsiTheme="majorHAnsi" w:cstheme="majorBidi"/>
          <w:b/>
          <w:bCs/>
          <w:color w:val="1089D4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1089D4"/>
          <w:sz w:val="32"/>
          <w:szCs w:val="32"/>
        </w:rPr>
        <w:br w:type="page"/>
      </w:r>
    </w:p>
    <w:p w14:paraId="125488C4" w14:textId="0223F0BF" w:rsidR="0032299C" w:rsidRPr="00054BFA" w:rsidRDefault="0032299C" w:rsidP="0032299C">
      <w:pPr>
        <w:rPr>
          <w:rFonts w:asciiTheme="majorHAnsi" w:eastAsiaTheme="majorEastAsia" w:hAnsiTheme="majorHAnsi" w:cstheme="majorBidi"/>
          <w:b/>
          <w:bCs/>
          <w:color w:val="1089D4"/>
          <w:sz w:val="32"/>
          <w:szCs w:val="32"/>
        </w:rPr>
      </w:pPr>
      <w:r w:rsidRPr="00054BFA">
        <w:rPr>
          <w:rFonts w:asciiTheme="majorHAnsi" w:eastAsiaTheme="majorEastAsia" w:hAnsiTheme="majorHAnsi" w:cstheme="majorBidi"/>
          <w:b/>
          <w:bCs/>
          <w:color w:val="1089D4"/>
          <w:sz w:val="32"/>
          <w:szCs w:val="32"/>
        </w:rPr>
        <w:lastRenderedPageBreak/>
        <w:t>Deliverable Worksheet:</w:t>
      </w:r>
    </w:p>
    <w:p w14:paraId="147923D2" w14:textId="77777777" w:rsidR="0087309E" w:rsidRDefault="0032299C" w:rsidP="0032299C">
      <w:pPr>
        <w:pStyle w:val="ListBullet"/>
      </w:pPr>
      <w:r>
        <w:t>All code files uploaded to canvas</w:t>
      </w:r>
      <w:r w:rsidR="00AC6D80">
        <w:t xml:space="preserve"> </w:t>
      </w:r>
      <w:r>
        <w:t>– you may use a zip file</w:t>
      </w:r>
      <w:r w:rsidR="0087309E">
        <w:br/>
      </w:r>
    </w:p>
    <w:p w14:paraId="19BB1045" w14:textId="77777777" w:rsidR="000760D7" w:rsidRDefault="0087309E" w:rsidP="0032299C">
      <w:pPr>
        <w:pStyle w:val="ListBullet"/>
      </w:pPr>
      <w:r>
        <w:t>Screenshot from postman</w:t>
      </w:r>
      <w:r w:rsidR="000760D7">
        <w:t xml:space="preserve"> (paste below)</w:t>
      </w:r>
      <w:r w:rsidR="000760D7">
        <w:br/>
      </w:r>
    </w:p>
    <w:p w14:paraId="48969433" w14:textId="77777777" w:rsidR="00B456AE" w:rsidRDefault="000760D7" w:rsidP="0032299C">
      <w:pPr>
        <w:pStyle w:val="ListBullet"/>
      </w:pPr>
      <w:r>
        <w:t>URL web page with API working online ____________________________</w:t>
      </w:r>
      <w:r w:rsidR="00B456AE">
        <w:br/>
      </w:r>
    </w:p>
    <w:p w14:paraId="500F7402" w14:textId="35B52220" w:rsidR="0032299C" w:rsidRDefault="00B456AE" w:rsidP="0032299C">
      <w:pPr>
        <w:pStyle w:val="ListBullet"/>
      </w:pPr>
      <w:r>
        <w:t>Answer to the question:</w:t>
      </w:r>
      <w:r>
        <w:br/>
      </w:r>
      <w:r>
        <w:t>What were the most challenging and most satisfying things about doing this assignment?</w:t>
      </w:r>
      <w:r w:rsidR="0032299C">
        <w:br/>
      </w:r>
    </w:p>
    <w:p w14:paraId="4B6CF142" w14:textId="77777777" w:rsidR="00767EB0" w:rsidRPr="00493747" w:rsidRDefault="00767EB0" w:rsidP="000760D7">
      <w:pPr>
        <w:pStyle w:val="ListBullet"/>
        <w:numPr>
          <w:ilvl w:val="0"/>
          <w:numId w:val="0"/>
        </w:numPr>
        <w:rPr>
          <w:b/>
          <w:bCs/>
        </w:rPr>
      </w:pPr>
    </w:p>
    <w:p w14:paraId="1A707549" w14:textId="77777777" w:rsidR="00EB0AF5" w:rsidRDefault="00EB0AF5" w:rsidP="00C2769B"/>
    <w:sectPr w:rsidR="00EB0AF5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4321E" w14:textId="77777777" w:rsidR="003A47D5" w:rsidRDefault="003A47D5">
      <w:pPr>
        <w:spacing w:after="0"/>
      </w:pPr>
      <w:r>
        <w:separator/>
      </w:r>
    </w:p>
  </w:endnote>
  <w:endnote w:type="continuationSeparator" w:id="0">
    <w:p w14:paraId="43A237F0" w14:textId="77777777" w:rsidR="003A47D5" w:rsidRDefault="003A47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56964" w14:textId="77777777" w:rsidR="003A47D5" w:rsidRDefault="003A47D5">
      <w:pPr>
        <w:spacing w:after="0"/>
      </w:pPr>
      <w:r>
        <w:separator/>
      </w:r>
    </w:p>
  </w:footnote>
  <w:footnote w:type="continuationSeparator" w:id="0">
    <w:p w14:paraId="2429F1FC" w14:textId="77777777" w:rsidR="003A47D5" w:rsidRDefault="003A47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5914D23"/>
    <w:multiLevelType w:val="multilevel"/>
    <w:tmpl w:val="DB283C0A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5182A"/>
    <w:multiLevelType w:val="multilevel"/>
    <w:tmpl w:val="757A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A672E7"/>
    <w:multiLevelType w:val="hybridMultilevel"/>
    <w:tmpl w:val="51E66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02074"/>
    <w:multiLevelType w:val="hybridMultilevel"/>
    <w:tmpl w:val="66E02CF2"/>
    <w:lvl w:ilvl="0" w:tplc="3530F3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F261F2"/>
    <w:multiLevelType w:val="hybridMultilevel"/>
    <w:tmpl w:val="CC60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811B87"/>
    <w:multiLevelType w:val="hybridMultilevel"/>
    <w:tmpl w:val="9D20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717F6"/>
    <w:multiLevelType w:val="multilevel"/>
    <w:tmpl w:val="DF28A80A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17" w15:restartNumberingAfterBreak="0">
    <w:nsid w:val="537B5F1B"/>
    <w:multiLevelType w:val="hybridMultilevel"/>
    <w:tmpl w:val="B052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821E9"/>
    <w:multiLevelType w:val="multilevel"/>
    <w:tmpl w:val="1C64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7D5491"/>
    <w:multiLevelType w:val="hybridMultilevel"/>
    <w:tmpl w:val="DAC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33430"/>
    <w:multiLevelType w:val="hybridMultilevel"/>
    <w:tmpl w:val="92B8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047337">
    <w:abstractNumId w:val="14"/>
  </w:num>
  <w:num w:numId="2" w16cid:durableId="1543011358">
    <w:abstractNumId w:val="7"/>
  </w:num>
  <w:num w:numId="3" w16cid:durableId="2092238406">
    <w:abstractNumId w:val="6"/>
  </w:num>
  <w:num w:numId="4" w16cid:durableId="781724922">
    <w:abstractNumId w:val="5"/>
  </w:num>
  <w:num w:numId="5" w16cid:durableId="2041199825">
    <w:abstractNumId w:val="4"/>
  </w:num>
  <w:num w:numId="6" w16cid:durableId="788355563">
    <w:abstractNumId w:val="8"/>
  </w:num>
  <w:num w:numId="7" w16cid:durableId="359865556">
    <w:abstractNumId w:val="3"/>
  </w:num>
  <w:num w:numId="8" w16cid:durableId="2105179249">
    <w:abstractNumId w:val="2"/>
  </w:num>
  <w:num w:numId="9" w16cid:durableId="1736781006">
    <w:abstractNumId w:val="1"/>
  </w:num>
  <w:num w:numId="10" w16cid:durableId="34164069">
    <w:abstractNumId w:val="0"/>
  </w:num>
  <w:num w:numId="11" w16cid:durableId="1953852910">
    <w:abstractNumId w:val="16"/>
  </w:num>
  <w:num w:numId="12" w16cid:durableId="1647710121">
    <w:abstractNumId w:val="9"/>
  </w:num>
  <w:num w:numId="13" w16cid:durableId="1437213923">
    <w:abstractNumId w:val="18"/>
  </w:num>
  <w:num w:numId="14" w16cid:durableId="209922482">
    <w:abstractNumId w:val="10"/>
  </w:num>
  <w:num w:numId="15" w16cid:durableId="1897232538">
    <w:abstractNumId w:val="17"/>
  </w:num>
  <w:num w:numId="16" w16cid:durableId="1076056681">
    <w:abstractNumId w:val="12"/>
  </w:num>
  <w:num w:numId="17" w16cid:durableId="152451848">
    <w:abstractNumId w:val="13"/>
  </w:num>
  <w:num w:numId="18" w16cid:durableId="1027751148">
    <w:abstractNumId w:val="19"/>
  </w:num>
  <w:num w:numId="19" w16cid:durableId="1135835202">
    <w:abstractNumId w:val="15"/>
  </w:num>
  <w:num w:numId="20" w16cid:durableId="1213424008">
    <w:abstractNumId w:val="20"/>
  </w:num>
  <w:num w:numId="21" w16cid:durableId="144590449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7BE"/>
    <w:rsid w:val="00015E36"/>
    <w:rsid w:val="00036283"/>
    <w:rsid w:val="00040D5E"/>
    <w:rsid w:val="0004793E"/>
    <w:rsid w:val="000562A1"/>
    <w:rsid w:val="000760D7"/>
    <w:rsid w:val="00091FE6"/>
    <w:rsid w:val="00094A85"/>
    <w:rsid w:val="000A33B0"/>
    <w:rsid w:val="000B3953"/>
    <w:rsid w:val="000B4CF2"/>
    <w:rsid w:val="000B4F8E"/>
    <w:rsid w:val="000E32EF"/>
    <w:rsid w:val="000F34D7"/>
    <w:rsid w:val="001141DB"/>
    <w:rsid w:val="00121605"/>
    <w:rsid w:val="00124956"/>
    <w:rsid w:val="00135F13"/>
    <w:rsid w:val="00164C15"/>
    <w:rsid w:val="001A1180"/>
    <w:rsid w:val="001A148C"/>
    <w:rsid w:val="001B11B7"/>
    <w:rsid w:val="001C1A07"/>
    <w:rsid w:val="001D197D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562CF"/>
    <w:rsid w:val="00263051"/>
    <w:rsid w:val="00285A9E"/>
    <w:rsid w:val="00290CC6"/>
    <w:rsid w:val="002B4012"/>
    <w:rsid w:val="002C3B89"/>
    <w:rsid w:val="002C7DD3"/>
    <w:rsid w:val="002D381A"/>
    <w:rsid w:val="002E183F"/>
    <w:rsid w:val="002E2F6C"/>
    <w:rsid w:val="002E469B"/>
    <w:rsid w:val="002E7AF3"/>
    <w:rsid w:val="002F30E3"/>
    <w:rsid w:val="00315DC2"/>
    <w:rsid w:val="0032299C"/>
    <w:rsid w:val="003308D2"/>
    <w:rsid w:val="00334C19"/>
    <w:rsid w:val="0035201D"/>
    <w:rsid w:val="00356B4A"/>
    <w:rsid w:val="003659E9"/>
    <w:rsid w:val="003661BB"/>
    <w:rsid w:val="00367CE8"/>
    <w:rsid w:val="00384DD4"/>
    <w:rsid w:val="003858A9"/>
    <w:rsid w:val="00385EFF"/>
    <w:rsid w:val="003A47D5"/>
    <w:rsid w:val="003B0391"/>
    <w:rsid w:val="003E109E"/>
    <w:rsid w:val="003E2D26"/>
    <w:rsid w:val="003E3EB5"/>
    <w:rsid w:val="003E6EAE"/>
    <w:rsid w:val="003F44B0"/>
    <w:rsid w:val="00417DD4"/>
    <w:rsid w:val="004236AF"/>
    <w:rsid w:val="00433F82"/>
    <w:rsid w:val="004365EE"/>
    <w:rsid w:val="00446372"/>
    <w:rsid w:val="00456BB9"/>
    <w:rsid w:val="004628FC"/>
    <w:rsid w:val="0047050B"/>
    <w:rsid w:val="00473BD4"/>
    <w:rsid w:val="004813C8"/>
    <w:rsid w:val="00481C87"/>
    <w:rsid w:val="004861AE"/>
    <w:rsid w:val="004A4D73"/>
    <w:rsid w:val="004B3A36"/>
    <w:rsid w:val="004B4B62"/>
    <w:rsid w:val="004C2B44"/>
    <w:rsid w:val="004D52B4"/>
    <w:rsid w:val="004F76F3"/>
    <w:rsid w:val="00502D5A"/>
    <w:rsid w:val="0050747C"/>
    <w:rsid w:val="0051677A"/>
    <w:rsid w:val="00532EAE"/>
    <w:rsid w:val="005343FF"/>
    <w:rsid w:val="00540212"/>
    <w:rsid w:val="00544E8A"/>
    <w:rsid w:val="005467BB"/>
    <w:rsid w:val="00561703"/>
    <w:rsid w:val="00571634"/>
    <w:rsid w:val="0058765F"/>
    <w:rsid w:val="0059049A"/>
    <w:rsid w:val="005917A3"/>
    <w:rsid w:val="0059569D"/>
    <w:rsid w:val="005A38F7"/>
    <w:rsid w:val="005A60CF"/>
    <w:rsid w:val="005D24DB"/>
    <w:rsid w:val="00607A0F"/>
    <w:rsid w:val="00626900"/>
    <w:rsid w:val="006302B0"/>
    <w:rsid w:val="00635885"/>
    <w:rsid w:val="0063645A"/>
    <w:rsid w:val="00645A75"/>
    <w:rsid w:val="00662522"/>
    <w:rsid w:val="00662BB5"/>
    <w:rsid w:val="00672438"/>
    <w:rsid w:val="006763F8"/>
    <w:rsid w:val="0068088A"/>
    <w:rsid w:val="006A5ABA"/>
    <w:rsid w:val="006B4695"/>
    <w:rsid w:val="006C3259"/>
    <w:rsid w:val="006C74CB"/>
    <w:rsid w:val="006D1F82"/>
    <w:rsid w:val="006F22E2"/>
    <w:rsid w:val="006F36C3"/>
    <w:rsid w:val="006F7190"/>
    <w:rsid w:val="00701F5D"/>
    <w:rsid w:val="0070345B"/>
    <w:rsid w:val="0070718E"/>
    <w:rsid w:val="00727E84"/>
    <w:rsid w:val="00744AEB"/>
    <w:rsid w:val="007459BD"/>
    <w:rsid w:val="007467F6"/>
    <w:rsid w:val="007512C8"/>
    <w:rsid w:val="00763449"/>
    <w:rsid w:val="00767816"/>
    <w:rsid w:val="00767EB0"/>
    <w:rsid w:val="007824E9"/>
    <w:rsid w:val="007930CD"/>
    <w:rsid w:val="007A1BDD"/>
    <w:rsid w:val="007A2A26"/>
    <w:rsid w:val="007A540A"/>
    <w:rsid w:val="007A7CFA"/>
    <w:rsid w:val="007C398D"/>
    <w:rsid w:val="007C3D4E"/>
    <w:rsid w:val="007C587A"/>
    <w:rsid w:val="007D0C27"/>
    <w:rsid w:val="007D4B17"/>
    <w:rsid w:val="007D7D37"/>
    <w:rsid w:val="007E0C3F"/>
    <w:rsid w:val="007E3761"/>
    <w:rsid w:val="007E4E17"/>
    <w:rsid w:val="007E759A"/>
    <w:rsid w:val="007F2FC9"/>
    <w:rsid w:val="007F6BF6"/>
    <w:rsid w:val="007F7CBE"/>
    <w:rsid w:val="008001C9"/>
    <w:rsid w:val="008023E2"/>
    <w:rsid w:val="00805A4E"/>
    <w:rsid w:val="00814486"/>
    <w:rsid w:val="0083013A"/>
    <w:rsid w:val="00834266"/>
    <w:rsid w:val="00855DE9"/>
    <w:rsid w:val="00865AAC"/>
    <w:rsid w:val="00871125"/>
    <w:rsid w:val="0087309E"/>
    <w:rsid w:val="0087659E"/>
    <w:rsid w:val="00883B4C"/>
    <w:rsid w:val="008856BC"/>
    <w:rsid w:val="00885F7F"/>
    <w:rsid w:val="008901B5"/>
    <w:rsid w:val="008936F2"/>
    <w:rsid w:val="00897784"/>
    <w:rsid w:val="008A53D7"/>
    <w:rsid w:val="008B1211"/>
    <w:rsid w:val="008C3F6F"/>
    <w:rsid w:val="008C63ED"/>
    <w:rsid w:val="008D3D41"/>
    <w:rsid w:val="008D416A"/>
    <w:rsid w:val="008E6042"/>
    <w:rsid w:val="008F7499"/>
    <w:rsid w:val="0090606A"/>
    <w:rsid w:val="00906566"/>
    <w:rsid w:val="00910997"/>
    <w:rsid w:val="00930319"/>
    <w:rsid w:val="0094240B"/>
    <w:rsid w:val="00942B8F"/>
    <w:rsid w:val="009430ED"/>
    <w:rsid w:val="00943342"/>
    <w:rsid w:val="00946ECA"/>
    <w:rsid w:val="009531D6"/>
    <w:rsid w:val="009550F6"/>
    <w:rsid w:val="00962690"/>
    <w:rsid w:val="00974D13"/>
    <w:rsid w:val="00986D1B"/>
    <w:rsid w:val="009A121B"/>
    <w:rsid w:val="009A4ABF"/>
    <w:rsid w:val="009A4F92"/>
    <w:rsid w:val="009B119F"/>
    <w:rsid w:val="009C1C80"/>
    <w:rsid w:val="009D0675"/>
    <w:rsid w:val="009D12C0"/>
    <w:rsid w:val="009D1E5C"/>
    <w:rsid w:val="009D3D78"/>
    <w:rsid w:val="009E337C"/>
    <w:rsid w:val="009E51D0"/>
    <w:rsid w:val="009F19A9"/>
    <w:rsid w:val="009F65A8"/>
    <w:rsid w:val="00A01F6A"/>
    <w:rsid w:val="00A05C66"/>
    <w:rsid w:val="00A14C12"/>
    <w:rsid w:val="00A17284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B6660"/>
    <w:rsid w:val="00AC6D80"/>
    <w:rsid w:val="00AD7EF8"/>
    <w:rsid w:val="00AE5FA3"/>
    <w:rsid w:val="00B068D7"/>
    <w:rsid w:val="00B07992"/>
    <w:rsid w:val="00B11074"/>
    <w:rsid w:val="00B12549"/>
    <w:rsid w:val="00B15429"/>
    <w:rsid w:val="00B212EB"/>
    <w:rsid w:val="00B456AE"/>
    <w:rsid w:val="00B4621A"/>
    <w:rsid w:val="00B53D1F"/>
    <w:rsid w:val="00B55513"/>
    <w:rsid w:val="00B62CD8"/>
    <w:rsid w:val="00B6442C"/>
    <w:rsid w:val="00B74A79"/>
    <w:rsid w:val="00B766DC"/>
    <w:rsid w:val="00B817AB"/>
    <w:rsid w:val="00B96BA5"/>
    <w:rsid w:val="00BA10F1"/>
    <w:rsid w:val="00BA4368"/>
    <w:rsid w:val="00BA5A96"/>
    <w:rsid w:val="00BA6D35"/>
    <w:rsid w:val="00BC42DA"/>
    <w:rsid w:val="00BD2240"/>
    <w:rsid w:val="00BE4AC6"/>
    <w:rsid w:val="00BF243F"/>
    <w:rsid w:val="00BF398A"/>
    <w:rsid w:val="00C173E0"/>
    <w:rsid w:val="00C222D4"/>
    <w:rsid w:val="00C25FBF"/>
    <w:rsid w:val="00C2769B"/>
    <w:rsid w:val="00C33A0A"/>
    <w:rsid w:val="00C34CD3"/>
    <w:rsid w:val="00C35813"/>
    <w:rsid w:val="00C60E0D"/>
    <w:rsid w:val="00C70C09"/>
    <w:rsid w:val="00C86F7C"/>
    <w:rsid w:val="00C91EC5"/>
    <w:rsid w:val="00C92A9A"/>
    <w:rsid w:val="00CA04E9"/>
    <w:rsid w:val="00CA7742"/>
    <w:rsid w:val="00CC210F"/>
    <w:rsid w:val="00CD4E8A"/>
    <w:rsid w:val="00CE63C3"/>
    <w:rsid w:val="00CF3DD4"/>
    <w:rsid w:val="00CF5A6F"/>
    <w:rsid w:val="00D246FF"/>
    <w:rsid w:val="00D352FB"/>
    <w:rsid w:val="00D673F9"/>
    <w:rsid w:val="00D74561"/>
    <w:rsid w:val="00D76A99"/>
    <w:rsid w:val="00D8252A"/>
    <w:rsid w:val="00DA7D2B"/>
    <w:rsid w:val="00DB2ACB"/>
    <w:rsid w:val="00DC1DA5"/>
    <w:rsid w:val="00DC2BC7"/>
    <w:rsid w:val="00DC51A3"/>
    <w:rsid w:val="00DE035F"/>
    <w:rsid w:val="00DE475D"/>
    <w:rsid w:val="00E018A0"/>
    <w:rsid w:val="00E11F93"/>
    <w:rsid w:val="00E24117"/>
    <w:rsid w:val="00E32177"/>
    <w:rsid w:val="00E408AD"/>
    <w:rsid w:val="00E43BDD"/>
    <w:rsid w:val="00E472C3"/>
    <w:rsid w:val="00E50FFC"/>
    <w:rsid w:val="00E6490C"/>
    <w:rsid w:val="00E65051"/>
    <w:rsid w:val="00E804F5"/>
    <w:rsid w:val="00E97AB1"/>
    <w:rsid w:val="00EA5BE2"/>
    <w:rsid w:val="00EA6ED6"/>
    <w:rsid w:val="00EB0AF5"/>
    <w:rsid w:val="00EB11E2"/>
    <w:rsid w:val="00EB4212"/>
    <w:rsid w:val="00EC0F12"/>
    <w:rsid w:val="00EC4F56"/>
    <w:rsid w:val="00ED08F8"/>
    <w:rsid w:val="00ED79DD"/>
    <w:rsid w:val="00EE25E4"/>
    <w:rsid w:val="00EE3673"/>
    <w:rsid w:val="00EF14A7"/>
    <w:rsid w:val="00EF6644"/>
    <w:rsid w:val="00F26208"/>
    <w:rsid w:val="00F318DE"/>
    <w:rsid w:val="00F329BA"/>
    <w:rsid w:val="00F40DAF"/>
    <w:rsid w:val="00F43AE2"/>
    <w:rsid w:val="00F47A5E"/>
    <w:rsid w:val="00F649AF"/>
    <w:rsid w:val="00F72E34"/>
    <w:rsid w:val="00F7578B"/>
    <w:rsid w:val="00F76D8B"/>
    <w:rsid w:val="00F814CB"/>
    <w:rsid w:val="00F83470"/>
    <w:rsid w:val="00F84105"/>
    <w:rsid w:val="00FB092A"/>
    <w:rsid w:val="00FC1FF1"/>
    <w:rsid w:val="00FC2125"/>
    <w:rsid w:val="00FC41F6"/>
    <w:rsid w:val="00FD7DB2"/>
    <w:rsid w:val="00FE1401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22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41</TotalTime>
  <Pages>2</Pages>
  <Words>279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44</cp:revision>
  <cp:lastPrinted>2019-03-26T17:28:00Z</cp:lastPrinted>
  <dcterms:created xsi:type="dcterms:W3CDTF">2021-03-15T17:43:00Z</dcterms:created>
  <dcterms:modified xsi:type="dcterms:W3CDTF">2024-10-22T14:19:00Z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c63e2d937587081d57ecef1d20a9620083a230424caba3a0d27317ee0baead07</vt:lpwstr>
  </property>
</Properties>
</file>